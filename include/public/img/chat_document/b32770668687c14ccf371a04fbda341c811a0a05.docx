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 du C.V."/>
        <w:tag w:val="Nom du C.V."/>
        <w:id w:val="-104278397"/>
        <w:placeholder>
          <w:docPart w:val="44E5D44028284E8995F0640CB449FEC3"/>
        </w:placeholder>
        <w:docPartList>
          <w:docPartGallery w:val="Quick Parts"/>
          <w:docPartCategory w:val=" Nom du C.V."/>
        </w:docPartList>
      </w:sdtPr>
      <w:sdtEndPr/>
      <w:sdtContent>
        <w:p w:rsidR="009213BF" w:rsidRDefault="00672D80">
          <w:pPr>
            <w:pStyle w:val="Titre"/>
          </w:pPr>
          <w:sdt>
            <w:sdtPr>
              <w:alias w:val="Auteur"/>
              <w:tag w:val=""/>
              <w:id w:val="1823003119"/>
              <w:placeholder>
                <w:docPart w:val="620FA079D39447FEB0FF74DE10EA24F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31721">
                <w:t>DJIMA Kafil Olatoundji alao</w:t>
              </w:r>
            </w:sdtContent>
          </w:sdt>
        </w:p>
        <w:sdt>
          <w:sdtPr>
            <w:alias w:val="Adresse de messagerie"/>
            <w:tag w:val=""/>
            <w:id w:val="527535243"/>
            <w:placeholder>
              <w:docPart w:val="8B2C38AE2DCC4C12A0724B906A2785A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9213BF" w:rsidRDefault="0018564B">
              <w:pPr>
                <w:pStyle w:val="Sansinterligne"/>
              </w:pPr>
              <w:r>
                <w:t>tessiloko@gmail.com</w:t>
              </w:r>
            </w:p>
          </w:sdtContent>
        </w:sdt>
        <w:sdt>
          <w:sdtPr>
            <w:alias w:val="Adresse"/>
            <w:tag w:val=""/>
            <w:id w:val="539556739"/>
            <w:placeholder>
              <w:docPart w:val="480738C7B7C84FA7B978334A2BB30BD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9213BF" w:rsidRDefault="00731721">
              <w:pPr>
                <w:pStyle w:val="Sansinterligne"/>
              </w:pPr>
              <w:r>
                <w:t>Carré </w:t>
              </w:r>
              <w:r w:rsidR="0018564B">
                <w:t>: Lot</w:t>
              </w:r>
              <w:r>
                <w:t xml:space="preserve"> 561 Dedokpo Maison MEDESSEVO</w:t>
              </w:r>
            </w:p>
          </w:sdtContent>
        </w:sdt>
        <w:sdt>
          <w:sdtPr>
            <w:alias w:val="Téléphone "/>
            <w:tag w:val=""/>
            <w:id w:val="1357783703"/>
            <w:placeholder>
              <w:docPart w:val="D77C3F7D49FE440D8BD01BF5F5EC289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9213BF" w:rsidRDefault="00731721">
              <w:pPr>
                <w:pStyle w:val="Sansinterligne"/>
              </w:pPr>
              <w:r>
                <w:t>62-91-54-49</w:t>
              </w:r>
            </w:p>
          </w:sdtContent>
        </w:sdt>
        <w:sdt>
          <w:sdtPr>
            <w:rPr>
              <w:rStyle w:val="Textedelespacerserv"/>
              <w:color w:val="000000"/>
            </w:rPr>
            <w:id w:val="1753779621"/>
            <w:placeholder>
              <w:docPart w:val="A46269BA52854A15A70418BD075814A9"/>
            </w:placeholder>
            <w:text/>
          </w:sdtPr>
          <w:sdtEndPr>
            <w:rPr>
              <w:rStyle w:val="Textedelespacerserv"/>
            </w:rPr>
          </w:sdtEndPr>
          <w:sdtContent>
            <w:p w:rsidR="009213BF" w:rsidRDefault="00731721">
              <w:r>
                <w:rPr>
                  <w:rStyle w:val="Textedelespacerserv"/>
                  <w:color w:val="000000"/>
                </w:rPr>
                <w:t>04 Novembre 1993 à Porto-Novo</w:t>
              </w:r>
            </w:p>
          </w:sdtContent>
        </w:sdt>
        <w:p w:rsidR="009213BF" w:rsidRDefault="00672D80"/>
      </w:sdtContent>
    </w:sdt>
    <w:p w:rsidR="009213BF" w:rsidRDefault="00672D80">
      <w:pPr>
        <w:pStyle w:val="Titredesection"/>
      </w:pPr>
      <w:r>
        <w:t>Objectifs</w:t>
      </w:r>
    </w:p>
    <w:p w:rsidR="009213BF" w:rsidRDefault="0018564B">
      <w:r>
        <w:t>Contribué au développement de la structure</w:t>
      </w:r>
      <w:bookmarkStart w:id="0" w:name="_GoBack"/>
      <w:bookmarkEnd w:id="0"/>
    </w:p>
    <w:p w:rsidR="009213BF" w:rsidRDefault="00672D80">
      <w:pPr>
        <w:pStyle w:val="Titredesection"/>
      </w:pPr>
      <w:r>
        <w:t>Cursus</w:t>
      </w:r>
    </w:p>
    <w:p w:rsidR="009213BF" w:rsidRDefault="007854E5">
      <w:pPr>
        <w:pStyle w:val="Sous-section"/>
      </w:pPr>
      <w:r>
        <w:t>UNIVERSITE D’ESTAM</w:t>
      </w:r>
    </w:p>
    <w:p w:rsidR="009213BF" w:rsidRDefault="00731721">
      <w:r>
        <w:rPr>
          <w:b/>
          <w:bCs/>
          <w:i/>
          <w:iCs/>
          <w:color w:val="D1282E" w:themeColor="text2"/>
        </w:rPr>
        <w:t>2019</w:t>
      </w:r>
      <w:r w:rsidR="00672D80">
        <w:t xml:space="preserve">  </w:t>
      </w:r>
      <w:r>
        <w:t>Licence en Energie Renouvelable</w:t>
      </w:r>
    </w:p>
    <w:p w:rsidR="00731721" w:rsidRDefault="007854E5" w:rsidP="00731721">
      <w:pPr>
        <w:pStyle w:val="Sous-section"/>
      </w:pPr>
      <w:r>
        <w:t>CAMARA LAYE</w:t>
      </w:r>
    </w:p>
    <w:p w:rsidR="00731721" w:rsidRDefault="00731721" w:rsidP="00731721">
      <w:r>
        <w:rPr>
          <w:b/>
          <w:bCs/>
          <w:i/>
          <w:iCs/>
          <w:color w:val="D1282E" w:themeColor="text2"/>
        </w:rPr>
        <w:t>2015</w:t>
      </w:r>
      <w:r>
        <w:t xml:space="preserve">  </w:t>
      </w:r>
      <w:r>
        <w:t>BAC D</w:t>
      </w:r>
    </w:p>
    <w:p w:rsidR="00731721" w:rsidRDefault="007854E5" w:rsidP="00731721">
      <w:pPr>
        <w:pStyle w:val="Sous-section"/>
      </w:pPr>
      <w:r>
        <w:t>CETG PADRE PIO</w:t>
      </w:r>
    </w:p>
    <w:p w:rsidR="00731721" w:rsidRDefault="00731721" w:rsidP="00731721">
      <w:r>
        <w:rPr>
          <w:b/>
          <w:bCs/>
          <w:i/>
          <w:iCs/>
          <w:color w:val="D1282E" w:themeColor="text2"/>
        </w:rPr>
        <w:t>2012</w:t>
      </w:r>
      <w:r>
        <w:t xml:space="preserve">  </w:t>
      </w:r>
      <w:r>
        <w:t>BEPC</w:t>
      </w:r>
    </w:p>
    <w:p w:rsidR="00731721" w:rsidRDefault="007854E5" w:rsidP="00731721">
      <w:pPr>
        <w:pStyle w:val="Sous-section"/>
      </w:pPr>
      <w:r>
        <w:t>EPP DOUMAS</w:t>
      </w:r>
    </w:p>
    <w:p w:rsidR="00731721" w:rsidRDefault="00731721" w:rsidP="00731721">
      <w:r>
        <w:rPr>
          <w:b/>
          <w:bCs/>
          <w:i/>
          <w:iCs/>
          <w:color w:val="D1282E" w:themeColor="text2"/>
        </w:rPr>
        <w:t>2007</w:t>
      </w:r>
      <w:r>
        <w:t xml:space="preserve">  </w:t>
      </w:r>
      <w:r>
        <w:t>CEP</w:t>
      </w:r>
    </w:p>
    <w:p w:rsidR="009213BF" w:rsidRDefault="00672D80">
      <w:pPr>
        <w:pStyle w:val="Titredesection"/>
      </w:pPr>
      <w:r>
        <w:t>Expérience</w:t>
      </w:r>
    </w:p>
    <w:p w:rsidR="009213BF" w:rsidRDefault="007854E5">
      <w:pPr>
        <w:pStyle w:val="Sous-section"/>
        <w:rPr>
          <w:vanish/>
          <w:specVanish/>
        </w:rPr>
      </w:pPr>
      <w:r>
        <w:t>ENERGIE CONTINENTALE</w:t>
      </w:r>
    </w:p>
    <w:p w:rsidR="009213BF" w:rsidRDefault="005004D4">
      <w:pPr>
        <w:pStyle w:val="Sansinterligne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9213BF" w:rsidRDefault="007854E5">
      <w:pPr>
        <w:rPr>
          <w:rStyle w:val="Accentuation"/>
        </w:rPr>
      </w:pPr>
      <w:r>
        <w:rPr>
          <w:rStyle w:val="Emphaseintense"/>
        </w:rPr>
        <w:t>Stagiaire</w:t>
      </w:r>
      <w:r w:rsidR="00672D80">
        <w:rPr>
          <w:rStyle w:val="Emphaseintense"/>
        </w:rPr>
        <w:t xml:space="preserve"> </w:t>
      </w:r>
      <w:r>
        <w:rPr>
          <w:rStyle w:val="Accentuation"/>
        </w:rPr>
        <w:t>2019</w:t>
      </w:r>
      <w:r w:rsidR="00672D80">
        <w:rPr>
          <w:rStyle w:val="Accentuation"/>
        </w:rPr>
        <w:t xml:space="preserve">  </w:t>
      </w:r>
      <w:r>
        <w:rPr>
          <w:rStyle w:val="Accentuation"/>
        </w:rPr>
        <w:t>2020</w:t>
      </w:r>
    </w:p>
    <w:p w:rsidR="007854E5" w:rsidRDefault="007854E5">
      <w:r>
        <w:t>Installation des caméras de surveillance, câblage des boîtiers et armoires en électricité bâtiment</w:t>
      </w:r>
    </w:p>
    <w:p w:rsidR="007854E5" w:rsidRDefault="007854E5" w:rsidP="007854E5">
      <w:pPr>
        <w:pStyle w:val="Sansinterligne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OMEGA INDUSTRIE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7854E5" w:rsidRDefault="007854E5" w:rsidP="007854E5">
      <w:pPr>
        <w:rPr>
          <w:rStyle w:val="Accentuation"/>
        </w:rPr>
      </w:pPr>
      <w:r>
        <w:rPr>
          <w:rStyle w:val="Emphaseintense"/>
        </w:rPr>
        <w:t xml:space="preserve">Stagiaire </w:t>
      </w:r>
      <w:r>
        <w:rPr>
          <w:rStyle w:val="Accentuation"/>
        </w:rPr>
        <w:t>2019  2020</w:t>
      </w:r>
    </w:p>
    <w:p w:rsidR="007854E5" w:rsidRDefault="007854E5" w:rsidP="007854E5">
      <w:r>
        <w:t>Montage et câblage des éclairages publique des moteurs synchrone et posent des poteaux  BT dans la commune de Sèmè-Podji.</w:t>
      </w:r>
    </w:p>
    <w:p w:rsidR="007854E5" w:rsidRDefault="007854E5" w:rsidP="005004D4">
      <w:r>
        <w:t>Installation des armoires TGBT et inverseurs</w:t>
      </w:r>
    </w:p>
    <w:p w:rsidR="009213BF" w:rsidRDefault="00672D80">
      <w:pPr>
        <w:pStyle w:val="Titredesection"/>
      </w:pPr>
      <w:r>
        <w:lastRenderedPageBreak/>
        <w:t>C</w:t>
      </w:r>
      <w:r>
        <w:t>ompétences</w:t>
      </w:r>
    </w:p>
    <w:p w:rsidR="009213BF" w:rsidRDefault="005004D4">
      <w:pPr>
        <w:pStyle w:val="Paragraphedeliste"/>
        <w:numPr>
          <w:ilvl w:val="0"/>
          <w:numId w:val="4"/>
        </w:numPr>
        <w:ind w:hanging="288"/>
      </w:pPr>
      <w:r>
        <w:t>Word</w:t>
      </w:r>
    </w:p>
    <w:p w:rsidR="005004D4" w:rsidRDefault="005004D4">
      <w:pPr>
        <w:pStyle w:val="Paragraphedeliste"/>
        <w:numPr>
          <w:ilvl w:val="0"/>
          <w:numId w:val="4"/>
        </w:numPr>
        <w:ind w:hanging="288"/>
      </w:pPr>
      <w:r>
        <w:t>Excel</w:t>
      </w:r>
    </w:p>
    <w:p w:rsidR="005004D4" w:rsidRDefault="005004D4">
      <w:pPr>
        <w:pStyle w:val="Paragraphedeliste"/>
        <w:numPr>
          <w:ilvl w:val="0"/>
          <w:numId w:val="4"/>
        </w:numPr>
        <w:ind w:hanging="288"/>
      </w:pPr>
      <w:r>
        <w:t>Powerpoint</w:t>
      </w:r>
    </w:p>
    <w:p w:rsidR="005004D4" w:rsidRDefault="005004D4">
      <w:pPr>
        <w:pStyle w:val="Paragraphedeliste"/>
        <w:numPr>
          <w:ilvl w:val="0"/>
          <w:numId w:val="4"/>
        </w:numPr>
        <w:ind w:hanging="288"/>
      </w:pPr>
      <w:r>
        <w:t>Electricité bâtiment</w:t>
      </w:r>
    </w:p>
    <w:p w:rsidR="005004D4" w:rsidRDefault="005004D4">
      <w:pPr>
        <w:pStyle w:val="Paragraphedeliste"/>
        <w:numPr>
          <w:ilvl w:val="0"/>
          <w:numId w:val="4"/>
        </w:numPr>
        <w:ind w:hanging="288"/>
      </w:pPr>
      <w:r>
        <w:t>Energie renouvelable</w:t>
      </w:r>
    </w:p>
    <w:p w:rsidR="005004D4" w:rsidRDefault="005004D4" w:rsidP="005004D4">
      <w:pPr>
        <w:pStyle w:val="Titredesection"/>
        <w:ind w:left="144"/>
      </w:pPr>
      <w:r>
        <w:t>Loisirs</w:t>
      </w:r>
    </w:p>
    <w:p w:rsidR="005004D4" w:rsidRDefault="005004D4" w:rsidP="005004D4">
      <w:pPr>
        <w:pStyle w:val="Paragraphedeliste"/>
        <w:numPr>
          <w:ilvl w:val="0"/>
          <w:numId w:val="5"/>
        </w:numPr>
      </w:pPr>
      <w:r>
        <w:t>Lecture</w:t>
      </w:r>
    </w:p>
    <w:p w:rsidR="005004D4" w:rsidRDefault="005004D4" w:rsidP="005004D4">
      <w:pPr>
        <w:pStyle w:val="Paragraphedeliste"/>
        <w:numPr>
          <w:ilvl w:val="0"/>
          <w:numId w:val="5"/>
        </w:numPr>
      </w:pPr>
      <w:r>
        <w:t>Football</w:t>
      </w:r>
    </w:p>
    <w:p w:rsidR="005004D4" w:rsidRDefault="005004D4" w:rsidP="005004D4">
      <w:pPr>
        <w:pStyle w:val="Paragraphedeliste"/>
        <w:numPr>
          <w:ilvl w:val="0"/>
          <w:numId w:val="5"/>
        </w:numPr>
      </w:pPr>
      <w:r>
        <w:t>Dance</w:t>
      </w:r>
    </w:p>
    <w:p w:rsidR="005004D4" w:rsidRDefault="005004D4" w:rsidP="005004D4">
      <w:pPr>
        <w:pStyle w:val="Titredesection"/>
      </w:pPr>
      <w:r>
        <w:t xml:space="preserve"> Langue</w:t>
      </w:r>
    </w:p>
    <w:p w:rsidR="005004D4" w:rsidRDefault="005004D4" w:rsidP="005004D4">
      <w:pPr>
        <w:pStyle w:val="Paragraphedeliste"/>
        <w:numPr>
          <w:ilvl w:val="0"/>
          <w:numId w:val="6"/>
        </w:numPr>
      </w:pPr>
      <w:r>
        <w:t>Français, Yoruba, Goun, Lingala, Anglais</w:t>
      </w:r>
    </w:p>
    <w:p w:rsidR="005004D4" w:rsidRDefault="005004D4" w:rsidP="005004D4"/>
    <w:p w:rsidR="005004D4" w:rsidRDefault="005004D4" w:rsidP="005004D4">
      <w:pPr>
        <w:ind w:left="360"/>
      </w:pPr>
      <w:r>
        <w:t xml:space="preserve">Je certifie que </w:t>
      </w:r>
      <w:proofErr w:type="gramStart"/>
      <w:r>
        <w:t>toute</w:t>
      </w:r>
      <w:proofErr w:type="gramEnd"/>
      <w:r>
        <w:t xml:space="preserve"> les informations sont exactes</w:t>
      </w:r>
    </w:p>
    <w:p w:rsidR="005004D4" w:rsidRDefault="005004D4" w:rsidP="005004D4">
      <w:pPr>
        <w:ind w:left="360"/>
      </w:pPr>
    </w:p>
    <w:p w:rsidR="005004D4" w:rsidRDefault="005004D4" w:rsidP="005004D4">
      <w:pPr>
        <w:ind w:left="360"/>
        <w:jc w:val="right"/>
      </w:pPr>
      <w:r>
        <w:t xml:space="preserve">Cotonou le     </w:t>
      </w:r>
      <w:proofErr w:type="gramStart"/>
      <w:r>
        <w:t>..</w:t>
      </w:r>
      <w:proofErr w:type="gramEnd"/>
      <w:r>
        <w:t xml:space="preserve">/……………/ 2021 </w:t>
      </w:r>
    </w:p>
    <w:p w:rsidR="005004D4" w:rsidRPr="005004D4" w:rsidRDefault="005004D4" w:rsidP="005004D4">
      <w:pPr>
        <w:ind w:left="360"/>
        <w:jc w:val="right"/>
      </w:pPr>
      <w:r>
        <w:t xml:space="preserve">DJIMA  </w:t>
      </w:r>
      <w:proofErr w:type="spellStart"/>
      <w:r>
        <w:t>Kafil</w:t>
      </w:r>
      <w:proofErr w:type="spellEnd"/>
    </w:p>
    <w:p w:rsidR="005004D4" w:rsidRPr="005004D4" w:rsidRDefault="005004D4" w:rsidP="005004D4"/>
    <w:p w:rsidR="005004D4" w:rsidRDefault="005004D4" w:rsidP="005004D4">
      <w:pPr>
        <w:ind w:left="144"/>
      </w:pPr>
    </w:p>
    <w:p w:rsidR="009213BF" w:rsidRDefault="009213BF">
      <w:pPr>
        <w:spacing w:line="276" w:lineRule="auto"/>
      </w:pPr>
    </w:p>
    <w:sectPr w:rsidR="009213BF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80" w:rsidRDefault="00672D80">
      <w:pPr>
        <w:spacing w:after="0" w:line="240" w:lineRule="auto"/>
      </w:pPr>
      <w:r>
        <w:separator/>
      </w:r>
    </w:p>
  </w:endnote>
  <w:endnote w:type="continuationSeparator" w:id="0">
    <w:p w:rsidR="00672D80" w:rsidRDefault="0067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BF" w:rsidRDefault="00672D8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6DC1E93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065CEE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4BD601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9213BF" w:rsidRDefault="00672D8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213BF" w:rsidRDefault="00672D80">
                          <w:pPr>
                            <w:pStyle w:val="Titr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Tapez le nom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A6fk3fLwIAAFI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9213BF" w:rsidRDefault="00672D80">
                    <w:pPr>
                      <w:pStyle w:val="Titr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Tapez le nom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80" w:rsidRDefault="00672D80">
      <w:pPr>
        <w:spacing w:after="0" w:line="240" w:lineRule="auto"/>
      </w:pPr>
      <w:r>
        <w:separator/>
      </w:r>
    </w:p>
  </w:footnote>
  <w:footnote w:type="continuationSeparator" w:id="0">
    <w:p w:rsidR="00672D80" w:rsidRDefault="00672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BF" w:rsidRDefault="00672D8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178BDE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9C25CC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D4B2FD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9213BF" w:rsidRDefault="009213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05D11"/>
    <w:multiLevelType w:val="hybridMultilevel"/>
    <w:tmpl w:val="57C458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62B7C"/>
    <w:multiLevelType w:val="hybridMultilevel"/>
    <w:tmpl w:val="BA3055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21"/>
    <w:rsid w:val="0018564B"/>
    <w:rsid w:val="005004D4"/>
    <w:rsid w:val="00672D80"/>
    <w:rsid w:val="00731721"/>
    <w:rsid w:val="007854E5"/>
    <w:rsid w:val="0092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D84A4A-4107-4B6E-AF50-C203CF85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Titre1"/>
    <w:next w:val="Normal"/>
    <w:qFormat/>
    <w:pPr>
      <w:spacing w:before="120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ous-section">
    <w:name w:val="Sous-section"/>
    <w:basedOn w:val="Titre2"/>
    <w:qFormat/>
    <w:rPr>
      <w:b w:val="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">
    <w:name w:val="Nom"/>
    <w:basedOn w:val="Titr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E5D44028284E8995F0640CB449FE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DF492-A9D4-4164-B091-A2877632B8F6}"/>
      </w:docPartPr>
      <w:docPartBody>
        <w:p w:rsidR="00000000" w:rsidRDefault="00DC1D17">
          <w:pPr>
            <w:pStyle w:val="44E5D44028284E8995F0640CB449FEC3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620FA079D39447FEB0FF74DE10EA24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FD084C-1187-4E30-B682-2027A39835E1}"/>
      </w:docPartPr>
      <w:docPartBody>
        <w:p w:rsidR="00000000" w:rsidRDefault="00DC1D17">
          <w:pPr>
            <w:pStyle w:val="620FA079D39447FEB0FF74DE10EA24F8"/>
          </w:pPr>
          <w:r>
            <w:rPr>
              <w:rStyle w:val="Textedelespacerserv"/>
            </w:rPr>
            <w:t>[Votre nom]</w:t>
          </w:r>
        </w:p>
      </w:docPartBody>
    </w:docPart>
    <w:docPart>
      <w:docPartPr>
        <w:name w:val="8B2C38AE2DCC4C12A0724B906A278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1E531-6E96-4429-B0A8-E19C3FABDB37}"/>
      </w:docPartPr>
      <w:docPartBody>
        <w:p w:rsidR="00000000" w:rsidRDefault="00DC1D17">
          <w:pPr>
            <w:pStyle w:val="8B2C38AE2DCC4C12A0724B906A2785A1"/>
          </w:pPr>
          <w:r>
            <w:rPr>
              <w:rStyle w:val="Textedelespacerserv"/>
              <w:color w:val="000000"/>
            </w:rPr>
            <w:t>[Votre adresse de messagerie]</w:t>
          </w:r>
        </w:p>
      </w:docPartBody>
    </w:docPart>
    <w:docPart>
      <w:docPartPr>
        <w:name w:val="480738C7B7C84FA7B978334A2BB30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48774B-380A-4FF6-BFE0-FD3B6117C3E7}"/>
      </w:docPartPr>
      <w:docPartBody>
        <w:p w:rsidR="00000000" w:rsidRDefault="00DC1D17">
          <w:pPr>
            <w:pStyle w:val="480738C7B7C84FA7B978334A2BB30BDE"/>
          </w:pPr>
          <w:r>
            <w:rPr>
              <w:rStyle w:val="Textedelespacerserv"/>
              <w:color w:val="000000"/>
            </w:rPr>
            <w:t>[Votre adresse]</w:t>
          </w:r>
        </w:p>
      </w:docPartBody>
    </w:docPart>
    <w:docPart>
      <w:docPartPr>
        <w:name w:val="D77C3F7D49FE440D8BD01BF5F5EC2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594936-80BD-48CB-BC73-0E65DF59D839}"/>
      </w:docPartPr>
      <w:docPartBody>
        <w:p w:rsidR="00000000" w:rsidRDefault="00DC1D17">
          <w:pPr>
            <w:pStyle w:val="D77C3F7D49FE440D8BD01BF5F5EC289E"/>
          </w:pPr>
          <w:r>
            <w:rPr>
              <w:rStyle w:val="Textedelespacerserv"/>
              <w:color w:val="000000"/>
            </w:rPr>
            <w:t>[Votre n° de téléphone]</w:t>
          </w:r>
        </w:p>
      </w:docPartBody>
    </w:docPart>
    <w:docPart>
      <w:docPartPr>
        <w:name w:val="A46269BA52854A15A70418BD075814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6ED8E1-5151-4549-B85E-9033DBEC56E0}"/>
      </w:docPartPr>
      <w:docPartBody>
        <w:p w:rsidR="00000000" w:rsidRDefault="00DC1D17">
          <w:pPr>
            <w:pStyle w:val="A46269BA52854A15A70418BD075814A9"/>
          </w:pPr>
          <w:r>
            <w:rPr>
              <w:rStyle w:val="Textedelespacerserv"/>
              <w:color w:val="000000"/>
            </w:rPr>
            <w:t>[Votre site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C4"/>
    <w:rsid w:val="00D100C4"/>
    <w:rsid w:val="00D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44E5D44028284E8995F0640CB449FEC3">
    <w:name w:val="44E5D44028284E8995F0640CB449FEC3"/>
  </w:style>
  <w:style w:type="paragraph" w:customStyle="1" w:styleId="620FA079D39447FEB0FF74DE10EA24F8">
    <w:name w:val="620FA079D39447FEB0FF74DE10EA24F8"/>
  </w:style>
  <w:style w:type="paragraph" w:customStyle="1" w:styleId="8B2C38AE2DCC4C12A0724B906A2785A1">
    <w:name w:val="8B2C38AE2DCC4C12A0724B906A2785A1"/>
  </w:style>
  <w:style w:type="paragraph" w:customStyle="1" w:styleId="480738C7B7C84FA7B978334A2BB30BDE">
    <w:name w:val="480738C7B7C84FA7B978334A2BB30BDE"/>
  </w:style>
  <w:style w:type="paragraph" w:customStyle="1" w:styleId="D77C3F7D49FE440D8BD01BF5F5EC289E">
    <w:name w:val="D77C3F7D49FE440D8BD01BF5F5EC289E"/>
  </w:style>
  <w:style w:type="paragraph" w:customStyle="1" w:styleId="A46269BA52854A15A70418BD075814A9">
    <w:name w:val="A46269BA52854A15A70418BD075814A9"/>
  </w:style>
  <w:style w:type="paragraph" w:customStyle="1" w:styleId="BEBCED2CBFD6490DBE74E79D035EF660">
    <w:name w:val="BEBCED2CBFD6490DBE74E79D035EF660"/>
  </w:style>
  <w:style w:type="paragraph" w:customStyle="1" w:styleId="46BC20FA7DD3443E95AB758A1191EBCC">
    <w:name w:val="46BC20FA7DD3443E95AB758A1191EBCC"/>
  </w:style>
  <w:style w:type="paragraph" w:customStyle="1" w:styleId="6DE122E7E38B47A5B1867715EA0591ED">
    <w:name w:val="6DE122E7E38B47A5B1867715EA0591ED"/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44546A" w:themeColor="text2"/>
    </w:rPr>
  </w:style>
  <w:style w:type="paragraph" w:customStyle="1" w:styleId="57106ECE3891473DA167F772D910A9CA">
    <w:name w:val="57106ECE3891473DA167F772D910A9CA"/>
  </w:style>
  <w:style w:type="paragraph" w:customStyle="1" w:styleId="21990D47B0314159AB9B94DF6F0C8C20">
    <w:name w:val="21990D47B0314159AB9B94DF6F0C8C20"/>
  </w:style>
  <w:style w:type="paragraph" w:customStyle="1" w:styleId="4B2CB878209B4906A70BA722706F0920">
    <w:name w:val="4B2CB878209B4906A70BA722706F0920"/>
  </w:style>
  <w:style w:type="paragraph" w:customStyle="1" w:styleId="92C5FE3475AC450FA0684C84C5A4A7CB">
    <w:name w:val="92C5FE3475AC450FA0684C84C5A4A7CB"/>
  </w:style>
  <w:style w:type="paragraph" w:customStyle="1" w:styleId="3D1F5B2BDC9D44BE9C2820F917EC03F1">
    <w:name w:val="3D1F5B2BDC9D44BE9C2820F917EC03F1"/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customStyle="1" w:styleId="FAE8FE6B688846A3B4DD7243394D58E9">
    <w:name w:val="FAE8FE6B688846A3B4DD7243394D58E9"/>
  </w:style>
  <w:style w:type="paragraph" w:customStyle="1" w:styleId="1CAD7486DFC04D3695FD58AF4098BB1C">
    <w:name w:val="1CAD7486DFC04D3695FD58AF4098BB1C"/>
  </w:style>
  <w:style w:type="paragraph" w:customStyle="1" w:styleId="5EA0F6FBBF0E42908FC112951D7829A2">
    <w:name w:val="5EA0F6FBBF0E42908FC112951D7829A2"/>
  </w:style>
  <w:style w:type="paragraph" w:customStyle="1" w:styleId="F0B034DC857B46F18731961E14B99A72">
    <w:name w:val="F0B034DC857B46F18731961E14B99A72"/>
  </w:style>
  <w:style w:type="paragraph" w:customStyle="1" w:styleId="BDE1EE30F2034F8BB085D730F55302B8">
    <w:name w:val="BDE1EE30F2034F8BB085D730F55302B8"/>
    <w:rsid w:val="00D100C4"/>
  </w:style>
  <w:style w:type="paragraph" w:customStyle="1" w:styleId="75993934F5E24358A6597AEDBE17D923">
    <w:name w:val="75993934F5E24358A6597AEDBE17D923"/>
    <w:rsid w:val="00D100C4"/>
  </w:style>
  <w:style w:type="paragraph" w:customStyle="1" w:styleId="E7BE85D11317434694F7F1EC50800ED3">
    <w:name w:val="E7BE85D11317434694F7F1EC50800ED3"/>
    <w:rsid w:val="00D100C4"/>
  </w:style>
  <w:style w:type="paragraph" w:customStyle="1" w:styleId="B423DA19C5F24D68A6ADCCA9CF545577">
    <w:name w:val="B423DA19C5F24D68A6ADCCA9CF545577"/>
    <w:rsid w:val="00D10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Carré : Lot 561 Dedokpo Maison MEDESSEVO</CompanyAddress>
  <CompanyPhone>62-91-54-49</CompanyPhone>
  <CompanyFax/>
  <CompanyEmail>tessiloko@gmail.com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D1EE973-436C-4DD2-9BEE-2237D1B1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30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DJIMA Kafil Olatoundji alao</dc:creator>
  <cp:lastModifiedBy>MEDJIKOUE</cp:lastModifiedBy>
  <cp:revision>2</cp:revision>
  <dcterms:created xsi:type="dcterms:W3CDTF">2021-07-13T09:11:00Z</dcterms:created>
  <dcterms:modified xsi:type="dcterms:W3CDTF">2021-07-13T09:42:00Z</dcterms:modified>
</cp:coreProperties>
</file>